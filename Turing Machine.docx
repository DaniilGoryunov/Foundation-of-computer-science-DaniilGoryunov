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0803" w14:textId="4BF8F972" w:rsidR="00AF3E50" w:rsidRPr="00BD0216" w:rsidRDefault="00000000">
      <w:pPr>
        <w:pStyle w:val="Standard"/>
        <w:tabs>
          <w:tab w:val="center" w:pos="4457"/>
          <w:tab w:val="center" w:pos="8741"/>
        </w:tabs>
        <w:spacing w:after="156"/>
        <w:ind w:firstLine="284"/>
        <w:jc w:val="right"/>
        <w:rPr>
          <w:lang w:val="ru-RU"/>
        </w:rPr>
      </w:pPr>
      <w:r>
        <w:rPr>
          <w:rFonts w:ascii="Calibri Light" w:hAnsi="Calibri Light" w:cs="Calibri Light"/>
          <w:sz w:val="30"/>
          <w:lang w:val="ru-RU"/>
        </w:rPr>
        <w:tab/>
      </w:r>
      <w:r>
        <w:rPr>
          <w:rFonts w:ascii="Arial" w:hAnsi="Arial" w:cs="Arial"/>
          <w:b/>
          <w:sz w:val="32"/>
          <w:szCs w:val="24"/>
          <w:lang w:val="ru-RU"/>
        </w:rPr>
        <w:t xml:space="preserve">Отчёт по лабораторной работе № </w:t>
      </w:r>
      <w:r w:rsidR="0051743A">
        <w:rPr>
          <w:rFonts w:ascii="Arial" w:hAnsi="Arial" w:cs="Arial"/>
          <w:b/>
          <w:sz w:val="32"/>
          <w:szCs w:val="24"/>
          <w:lang w:val="ru-RU"/>
        </w:rPr>
        <w:t>5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 курсу </w:t>
      </w:r>
      <w:r w:rsidR="0012322E">
        <w:rPr>
          <w:rFonts w:ascii="Arial" w:hAnsi="Arial" w:cs="Arial"/>
          <w:sz w:val="28"/>
          <w:szCs w:val="28"/>
          <w:u w:val="single"/>
          <w:lang w:val="ru-RU"/>
        </w:rPr>
        <w:t xml:space="preserve">Фундаментальная информатика </w:t>
      </w:r>
    </w:p>
    <w:p w14:paraId="7EE707E5" w14:textId="1323813E" w:rsidR="00AF3E50" w:rsidRPr="00BD0216" w:rsidRDefault="00000000">
      <w:pPr>
        <w:pStyle w:val="Standard"/>
        <w:spacing w:after="214"/>
        <w:ind w:left="3119" w:hanging="567"/>
        <w:rPr>
          <w:lang w:val="ru-RU"/>
        </w:rPr>
      </w:pPr>
      <w:r>
        <w:rPr>
          <w:rFonts w:ascii="Arial" w:hAnsi="Arial" w:cs="Arial"/>
          <w:sz w:val="25"/>
          <w:szCs w:val="25"/>
          <w:lang w:val="ru-RU"/>
        </w:rPr>
        <w:t xml:space="preserve">Студент группы </w:t>
      </w:r>
      <w:r>
        <w:rPr>
          <w:rFonts w:ascii="Arial" w:hAnsi="Arial" w:cs="Arial"/>
          <w:sz w:val="25"/>
          <w:szCs w:val="25"/>
          <w:u w:val="single"/>
          <w:lang w:val="ru-RU"/>
        </w:rPr>
        <w:t>М8О-1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08</w:t>
      </w:r>
      <w:r>
        <w:rPr>
          <w:rFonts w:ascii="Arial" w:hAnsi="Arial" w:cs="Arial"/>
          <w:sz w:val="25"/>
          <w:szCs w:val="25"/>
          <w:u w:val="single"/>
          <w:lang w:val="ru-RU"/>
        </w:rPr>
        <w:t>Б-2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2</w:t>
      </w:r>
      <w:r>
        <w:rPr>
          <w:rFonts w:ascii="Arial" w:hAnsi="Arial" w:cs="Arial"/>
          <w:sz w:val="25"/>
          <w:szCs w:val="25"/>
          <w:u w:val="single"/>
          <w:lang w:val="ru-RU"/>
        </w:rPr>
        <w:t xml:space="preserve">                                  </w:t>
      </w:r>
      <w:r>
        <w:rPr>
          <w:rFonts w:ascii="Arial" w:hAnsi="Arial" w:cs="Arial"/>
          <w:sz w:val="25"/>
          <w:szCs w:val="25"/>
          <w:lang w:val="ru-RU"/>
        </w:rPr>
        <w:t xml:space="preserve">№ по списку 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4</w:t>
      </w:r>
      <w:r>
        <w:rPr>
          <w:rFonts w:ascii="Arial" w:hAnsi="Arial" w:cs="Arial"/>
          <w:sz w:val="25"/>
          <w:szCs w:val="25"/>
          <w:lang w:val="ru-RU"/>
        </w:rPr>
        <w:t>.</w:t>
      </w:r>
    </w:p>
    <w:p w14:paraId="0026CDDD" w14:textId="77777777" w:rsidR="00AF3E50" w:rsidRPr="00BD0216" w:rsidRDefault="00000000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Контакты </w:t>
      </w:r>
      <w:r w:rsidR="00F52F3C">
        <w:rPr>
          <w:rFonts w:ascii="Arial" w:hAnsi="Arial" w:cs="Arial"/>
          <w:sz w:val="24"/>
          <w:szCs w:val="24"/>
          <w:u w:val="single"/>
          <w:lang w:val="ru-RU"/>
        </w:rPr>
        <w:t>8-999-799-37-17</w:t>
      </w:r>
    </w:p>
    <w:p w14:paraId="6BB43986" w14:textId="326F91E4" w:rsidR="00AF3E50" w:rsidRPr="00BD0216" w:rsidRDefault="00000000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Работа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выполнена  «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 » </w:t>
      </w:r>
      <w:r w:rsidR="00F52F3C">
        <w:rPr>
          <w:rFonts w:ascii="Arial" w:hAnsi="Arial" w:cs="Arial"/>
          <w:sz w:val="24"/>
          <w:szCs w:val="24"/>
          <w:lang w:val="ru-RU"/>
        </w:rPr>
        <w:t xml:space="preserve">Сентября </w:t>
      </w:r>
      <w:r>
        <w:rPr>
          <w:rFonts w:ascii="Arial" w:hAnsi="Arial" w:cs="Arial"/>
          <w:sz w:val="24"/>
          <w:szCs w:val="24"/>
          <w:lang w:val="ru-RU"/>
        </w:rPr>
        <w:t xml:space="preserve"> 202</w:t>
      </w:r>
      <w:r w:rsidR="00F52F3C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 xml:space="preserve"> г.</w:t>
      </w:r>
    </w:p>
    <w:p w14:paraId="7C0FCA41" w14:textId="77777777" w:rsidR="00AF3E50" w:rsidRPr="00F52F3C" w:rsidRDefault="00000000">
      <w:pPr>
        <w:pStyle w:val="Standard"/>
        <w:spacing w:after="223"/>
        <w:ind w:left="4536" w:hanging="709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Преподаватель:</w:t>
      </w:r>
      <w:r w:rsidR="00BD0216">
        <w:rPr>
          <w:rFonts w:ascii="Arial" w:hAnsi="Arial" w:cs="Arial"/>
          <w:sz w:val="24"/>
          <w:szCs w:val="24"/>
          <w:lang w:val="ru-RU"/>
        </w:rPr>
        <w:t xml:space="preserve"> Сахарин Никита Александрович </w:t>
      </w:r>
    </w:p>
    <w:p w14:paraId="04CF2284" w14:textId="77777777" w:rsidR="00AF3E50" w:rsidRDefault="00000000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Входной контроль знаний с оценкой __________________</w:t>
      </w:r>
    </w:p>
    <w:p w14:paraId="196BE205" w14:textId="0E6A8E8F" w:rsidR="00AF3E50" w:rsidRDefault="00000000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Отчёт сдан «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BD0216">
        <w:rPr>
          <w:rFonts w:ascii="Arial" w:hAnsi="Arial" w:cs="Arial"/>
          <w:sz w:val="24"/>
          <w:szCs w:val="24"/>
          <w:lang w:val="ru-RU"/>
        </w:rPr>
        <w:t>сентяб</w:t>
      </w:r>
      <w:r w:rsidR="00E72B04" w:rsidRPr="00E72B04">
        <w:rPr>
          <w:rFonts w:ascii="Arial" w:hAnsi="Arial" w:cs="Arial"/>
          <w:sz w:val="24"/>
          <w:szCs w:val="24"/>
          <w:lang w:val="ru-RU"/>
        </w:rPr>
        <w:t>р</w:t>
      </w:r>
      <w:r w:rsidR="00E72B04">
        <w:rPr>
          <w:rFonts w:ascii="Arial" w:hAnsi="Arial" w:cs="Arial"/>
          <w:sz w:val="24"/>
          <w:szCs w:val="24"/>
          <w:lang w:val="ru-RU"/>
        </w:rPr>
        <w:t xml:space="preserve">я </w:t>
      </w:r>
      <w:r>
        <w:rPr>
          <w:rFonts w:ascii="Arial" w:hAnsi="Arial" w:cs="Arial"/>
          <w:sz w:val="24"/>
          <w:szCs w:val="24"/>
          <w:lang w:val="ru-RU"/>
        </w:rPr>
        <w:t>202</w:t>
      </w:r>
      <w:r w:rsidR="00BD0216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г., итоговая оценка ________</w:t>
      </w:r>
    </w:p>
    <w:p w14:paraId="5ACA98E8" w14:textId="77777777" w:rsidR="00AF3E50" w:rsidRDefault="00000000">
      <w:pPr>
        <w:pStyle w:val="Standard"/>
        <w:spacing w:after="268"/>
        <w:ind w:left="4830" w:hanging="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Подпись преподавателя _____________</w:t>
      </w:r>
    </w:p>
    <w:p w14:paraId="2958D3E0" w14:textId="02279FA0" w:rsidR="00AF3E50" w:rsidRPr="00BD0216" w:rsidRDefault="00000000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/>
          <w:sz w:val="24"/>
          <w:szCs w:val="24"/>
          <w:lang w:val="ru-RU"/>
        </w:rPr>
        <w:t>Тема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Программирование машин Тьюринга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</w:p>
    <w:p w14:paraId="4FC4F8D0" w14:textId="11F7B169" w:rsidR="00AF3E50" w:rsidRPr="00BD0216" w:rsidRDefault="00000000">
      <w:pPr>
        <w:pStyle w:val="Standard"/>
        <w:spacing w:after="22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b/>
          <w:sz w:val="24"/>
          <w:szCs w:val="24"/>
          <w:lang w:val="ru-RU"/>
        </w:rPr>
        <w:t>Цель работы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изучение и освоение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навыка программирования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  <w:r w:rsidR="00BF6496">
        <w:rPr>
          <w:rFonts w:ascii="Arial" w:hAnsi="Arial" w:cs="Arial"/>
          <w:sz w:val="24"/>
          <w:szCs w:val="24"/>
          <w:u w:val="single"/>
          <w:lang w:val="ru-RU"/>
        </w:rPr>
        <w:t>машин Тьюринга</w:t>
      </w:r>
    </w:p>
    <w:p w14:paraId="528A257E" w14:textId="25DBC53E" w:rsidR="00AF3E50" w:rsidRPr="00BD0216" w:rsidRDefault="00000000">
      <w:pPr>
        <w:pStyle w:val="Standard"/>
        <w:spacing w:after="136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>
        <w:rPr>
          <w:rFonts w:ascii="Arial" w:hAnsi="Arial" w:cs="Arial"/>
          <w:b/>
          <w:sz w:val="24"/>
          <w:szCs w:val="24"/>
          <w:lang w:val="ru-RU"/>
        </w:rPr>
        <w:t>Задание</w:t>
      </w:r>
      <w:r>
        <w:rPr>
          <w:rFonts w:ascii="Arial" w:hAnsi="Arial" w:cs="Arial"/>
          <w:sz w:val="24"/>
          <w:szCs w:val="24"/>
          <w:lang w:val="ru-RU"/>
        </w:rPr>
        <w:t xml:space="preserve"> (вариант №): </w:t>
      </w:r>
      <w:r w:rsidR="00BF6496">
        <w:rPr>
          <w:rFonts w:ascii="Arial" w:hAnsi="Arial" w:cs="Arial"/>
          <w:sz w:val="24"/>
          <w:szCs w:val="24"/>
          <w:lang w:val="ru-RU"/>
        </w:rPr>
        <w:t>28</w:t>
      </w:r>
    </w:p>
    <w:p w14:paraId="62F70B41" w14:textId="77BDEFF0" w:rsidR="00AF3E50" w:rsidRPr="00BF6496" w:rsidRDefault="00000000" w:rsidP="00BF6496">
      <w:pPr>
        <w:pStyle w:val="Standard"/>
        <w:spacing w:after="0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>
        <w:rPr>
          <w:rFonts w:ascii="Arial" w:hAnsi="Arial" w:cs="Arial"/>
          <w:i/>
          <w:sz w:val="24"/>
          <w:szCs w:val="24"/>
          <w:lang w:val="ru-RU"/>
        </w:rPr>
        <w:t>Оборудование ПЭВМ студента, если пользовалось:</w:t>
      </w:r>
    </w:p>
    <w:p w14:paraId="3A77A7FC" w14:textId="7777777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iCs/>
          <w:sz w:val="24"/>
          <w:szCs w:val="24"/>
          <w:lang w:val="ru-RU"/>
        </w:rPr>
        <w:t xml:space="preserve">Процессор 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>Apple M1</w:t>
      </w:r>
      <w:r>
        <w:rPr>
          <w:rFonts w:ascii="Arial" w:hAnsi="Arial" w:cs="Arial"/>
          <w:iCs/>
          <w:sz w:val="24"/>
          <w:szCs w:val="24"/>
          <w:lang w:val="ru-RU"/>
        </w:rPr>
        <w:t xml:space="preserve">с ОП </w:t>
      </w:r>
      <w:r w:rsidR="0012322E">
        <w:rPr>
          <w:rFonts w:ascii="Arial" w:hAnsi="Arial" w:cs="Arial"/>
          <w:iCs/>
          <w:sz w:val="24"/>
          <w:szCs w:val="24"/>
          <w:u w:val="single"/>
          <w:lang w:val="ru-RU"/>
        </w:rPr>
        <w:t>8192</w:t>
      </w:r>
      <w:r>
        <w:rPr>
          <w:rFonts w:ascii="Arial" w:hAnsi="Arial" w:cs="Arial"/>
          <w:iCs/>
          <w:sz w:val="24"/>
          <w:szCs w:val="24"/>
          <w:lang w:val="ru-RU"/>
        </w:rPr>
        <w:t xml:space="preserve"> МБ, НМД </w:t>
      </w:r>
      <w:r>
        <w:rPr>
          <w:rFonts w:ascii="Arial" w:hAnsi="Arial" w:cs="Arial"/>
          <w:iCs/>
          <w:sz w:val="24"/>
          <w:szCs w:val="24"/>
          <w:u w:val="single"/>
          <w:lang w:val="ru-RU"/>
        </w:rPr>
        <w:t>512</w:t>
      </w:r>
      <w:r>
        <w:rPr>
          <w:rFonts w:ascii="Arial" w:hAnsi="Arial" w:cs="Arial"/>
          <w:iCs/>
          <w:sz w:val="24"/>
          <w:szCs w:val="24"/>
          <w:lang w:val="ru-RU"/>
        </w:rPr>
        <w:t xml:space="preserve"> Гб. Монитор </w:t>
      </w:r>
      <w:r w:rsidR="0012322E">
        <w:rPr>
          <w:rFonts w:ascii="Arial" w:hAnsi="Arial" w:cs="Arial"/>
          <w:iCs/>
          <w:sz w:val="24"/>
          <w:szCs w:val="24"/>
        </w:rPr>
        <w:t>retina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 xml:space="preserve"> с диагональю 13,3 дюйма, подсветкой </w:t>
      </w:r>
      <w:r w:rsidR="0012322E" w:rsidRPr="0012322E">
        <w:rPr>
          <w:rFonts w:ascii="Arial" w:hAnsi="Arial" w:cs="Arial"/>
          <w:iCs/>
          <w:sz w:val="24"/>
          <w:szCs w:val="24"/>
        </w:rPr>
        <w:t>LED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 xml:space="preserve"> и технологией </w:t>
      </w:r>
      <w:r w:rsidR="0012322E" w:rsidRPr="0012322E">
        <w:rPr>
          <w:rFonts w:ascii="Arial" w:hAnsi="Arial" w:cs="Arial"/>
          <w:iCs/>
          <w:sz w:val="24"/>
          <w:szCs w:val="24"/>
        </w:rPr>
        <w:t>IPS</w:t>
      </w:r>
      <w:r w:rsidR="0012322E" w:rsidRPr="0012322E">
        <w:rPr>
          <w:rFonts w:ascii="Arial" w:hAnsi="Arial" w:cs="Arial"/>
          <w:iCs/>
          <w:sz w:val="24"/>
          <w:szCs w:val="24"/>
          <w:lang w:val="ru-RU"/>
        </w:rPr>
        <w:t>; разрешение 2560×1600 пикселей (227 пикселей на дюйм)</w:t>
      </w:r>
      <w:r>
        <w:rPr>
          <w:rFonts w:ascii="Arial" w:hAnsi="Arial" w:cs="Arial"/>
          <w:iCs/>
          <w:sz w:val="24"/>
          <w:szCs w:val="24"/>
          <w:lang w:val="ru-RU"/>
        </w:rPr>
        <w:t>.</w:t>
      </w:r>
    </w:p>
    <w:p w14:paraId="58B61C5E" w14:textId="7777777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>
        <w:rPr>
          <w:rFonts w:ascii="Arial" w:hAnsi="Arial" w:cs="Arial"/>
          <w:b/>
          <w:sz w:val="24"/>
          <w:szCs w:val="24"/>
          <w:lang w:val="ru-RU"/>
        </w:rPr>
        <w:t>Программное обеспечение</w:t>
      </w:r>
      <w:r>
        <w:rPr>
          <w:rFonts w:ascii="Arial" w:hAnsi="Arial" w:cs="Arial"/>
          <w:sz w:val="24"/>
          <w:szCs w:val="24"/>
          <w:lang w:val="ru-RU"/>
        </w:rPr>
        <w:t>(лабораторное):</w:t>
      </w:r>
    </w:p>
    <w:p w14:paraId="7103ABBE" w14:textId="70F5E151" w:rsidR="00AF3E50" w:rsidRPr="00BD0216" w:rsidRDefault="00BF6496" w:rsidP="00BF6496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Машина Тьюринга в четверках</w:t>
      </w:r>
      <w:r>
        <w:rPr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версия </w:t>
      </w:r>
      <w:r>
        <w:rPr>
          <w:rFonts w:ascii="Arial" w:hAnsi="Arial" w:cs="Arial"/>
          <w:color w:val="auto"/>
          <w:sz w:val="24"/>
          <w:szCs w:val="24"/>
          <w:lang w:val="ru-RU"/>
        </w:rPr>
        <w:t>2.3</w:t>
      </w:r>
      <w:r w:rsidR="00151D66">
        <w:rPr>
          <w:rFonts w:ascii="Arial" w:hAnsi="Arial" w:cs="Arial"/>
          <w:color w:val="auto"/>
          <w:sz w:val="24"/>
          <w:szCs w:val="24"/>
          <w:lang w:val="ru-RU"/>
        </w:rPr>
        <w:t xml:space="preserve"> </w:t>
      </w:r>
      <w:r w:rsidR="00151D66" w:rsidRPr="00151D66">
        <w:rPr>
          <w:rFonts w:ascii="Arial" w:hAnsi="Arial" w:cs="Arial"/>
          <w:color w:val="auto"/>
          <w:sz w:val="24"/>
          <w:szCs w:val="24"/>
          <w:lang w:val="ru-RU"/>
        </w:rPr>
        <w:t>http://mturing2.azurewebsites.net/jstu4/jstu4.html?lang=ru</w:t>
      </w:r>
    </w:p>
    <w:p w14:paraId="2889BC9F" w14:textId="63A0A7EF" w:rsidR="00AF3E50" w:rsidRDefault="00000000" w:rsidP="00271CFE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/>
          <w:sz w:val="24"/>
          <w:szCs w:val="24"/>
          <w:lang w:val="ru-RU"/>
        </w:rPr>
        <w:t xml:space="preserve">Идея, метод, алгоритм </w:t>
      </w:r>
      <w:r>
        <w:rPr>
          <w:rFonts w:ascii="Arial" w:hAnsi="Arial" w:cs="Arial"/>
          <w:sz w:val="20"/>
          <w:szCs w:val="20"/>
          <w:lang w:val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48AEC000" w14:textId="65572ADD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начала нужно скопировать входные данные, чтобы они не были затерты </w:t>
      </w:r>
    </w:p>
    <w:p w14:paraId="5C145D6A" w14:textId="250B2335" w:rsidR="00271CFE" w:rsidRDefault="00271CFE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заменяем </w:t>
      </w:r>
      <w:r w:rsidR="00E8511A">
        <w:rPr>
          <w:rFonts w:ascii="Arial" w:hAnsi="Arial" w:cs="Arial"/>
          <w:sz w:val="24"/>
          <w:szCs w:val="24"/>
          <w:lang w:val="ru-RU"/>
        </w:rPr>
        <w:t>цифру</w:t>
      </w:r>
      <w:r>
        <w:rPr>
          <w:rFonts w:ascii="Arial" w:hAnsi="Arial" w:cs="Arial"/>
          <w:sz w:val="24"/>
          <w:szCs w:val="24"/>
          <w:lang w:val="ru-RU"/>
        </w:rPr>
        <w:t xml:space="preserve"> на абстрактны</w:t>
      </w:r>
      <w:r w:rsidR="00E8511A">
        <w:rPr>
          <w:rFonts w:ascii="Arial" w:hAnsi="Arial" w:cs="Arial"/>
          <w:sz w:val="24"/>
          <w:szCs w:val="24"/>
          <w:lang w:val="ru-RU"/>
        </w:rPr>
        <w:t>й</w:t>
      </w:r>
      <w:r>
        <w:rPr>
          <w:rFonts w:ascii="Arial" w:hAnsi="Arial" w:cs="Arial"/>
          <w:sz w:val="24"/>
          <w:szCs w:val="24"/>
          <w:lang w:val="ru-RU"/>
        </w:rPr>
        <w:t xml:space="preserve"> знак</w:t>
      </w:r>
      <w:r w:rsidR="00E8511A">
        <w:rPr>
          <w:rFonts w:ascii="Arial" w:hAnsi="Arial" w:cs="Arial"/>
          <w:sz w:val="24"/>
          <w:szCs w:val="24"/>
          <w:lang w:val="ru-RU"/>
        </w:rPr>
        <w:t xml:space="preserve"> (чтобы знать, какую из цифр числа мы уже скопировали)</w:t>
      </w:r>
    </w:p>
    <w:p w14:paraId="59709FB5" w14:textId="608720AB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копируем число правее от входных данных</w:t>
      </w:r>
    </w:p>
    <w:p w14:paraId="3AFD225A" w14:textId="37526D90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меняем обратно знак на цифру</w:t>
      </w:r>
    </w:p>
    <w:p w14:paraId="704207D3" w14:textId="1DD45F92" w:rsidR="00E8511A" w:rsidRDefault="00E8511A" w:rsidP="00E8511A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конце входного числа ставим ограничитель, чтобы знать, где у нас заканчивается число</w:t>
      </w:r>
    </w:p>
    <w:p w14:paraId="33DBF5E1" w14:textId="4D3A98E7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Далее пишем функцию для вычитания из двоичного числа единицы</w:t>
      </w:r>
    </w:p>
    <w:p w14:paraId="646B63E0" w14:textId="5C08A88E" w:rsidR="00271CFE" w:rsidRDefault="00271CFE" w:rsidP="00271CFE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 каждом выполненном действии вычитания записываем одну палочку (так как натуральная система счисления)</w:t>
      </w:r>
    </w:p>
    <w:p w14:paraId="1C713F51" w14:textId="12AD4382" w:rsidR="00151D66" w:rsidRDefault="00271CFE" w:rsidP="00151D66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Столкнувшись с проблемой того, что входные данные и их натуральная запись находятся на расстоянии друг от друга – пишем функцию для смещения влево выходных данных</w:t>
      </w:r>
    </w:p>
    <w:p w14:paraId="4E7AB892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меняем последнюю цифру на знак и идем до начала нат. Записи(пробел)</w:t>
      </w:r>
    </w:p>
    <w:p w14:paraId="55079640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Видя пробел, ставим палочку</w:t>
      </w:r>
    </w:p>
    <w:p w14:paraId="1F1BED98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Проходим обратно в конец нат. Записи</w:t>
      </w:r>
    </w:p>
    <w:p w14:paraId="0D76999E" w14:textId="2528331F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Удаляем </w:t>
      </w:r>
      <w:r w:rsidR="0051743A">
        <w:rPr>
          <w:rFonts w:ascii="Arial" w:hAnsi="Arial" w:cs="Arial"/>
          <w:sz w:val="24"/>
          <w:szCs w:val="24"/>
          <w:lang w:val="ru-RU"/>
        </w:rPr>
        <w:t>последний</w:t>
      </w:r>
      <w:r>
        <w:rPr>
          <w:rFonts w:ascii="Arial" w:hAnsi="Arial" w:cs="Arial"/>
          <w:sz w:val="24"/>
          <w:szCs w:val="24"/>
          <w:lang w:val="ru-RU"/>
        </w:rPr>
        <w:t xml:space="preserve"> знак</w:t>
      </w:r>
    </w:p>
    <w:p w14:paraId="19EFFB1F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Заменяем последнюю палочку на знак </w:t>
      </w:r>
    </w:p>
    <w:p w14:paraId="26819AFF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 так далее, до момента, когда встретимся с знаком конца входного числа</w:t>
      </w:r>
    </w:p>
    <w:p w14:paraId="5523EE18" w14:textId="77777777" w:rsidR="00151D66" w:rsidRDefault="00151D66" w:rsidP="00151D66">
      <w:pPr>
        <w:pStyle w:val="Standard"/>
        <w:numPr>
          <w:ilvl w:val="1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Видя знак конца входного числа – останавливаемся </w:t>
      </w:r>
    </w:p>
    <w:p w14:paraId="1F4FFFE9" w14:textId="6D40E83E" w:rsidR="00151D66" w:rsidRPr="00151D66" w:rsidRDefault="00151D66" w:rsidP="00151D66">
      <w:pPr>
        <w:pStyle w:val="Standard"/>
        <w:numPr>
          <w:ilvl w:val="0"/>
          <w:numId w:val="4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Завершаем программу машины Тьюринга</w:t>
      </w:r>
    </w:p>
    <w:p w14:paraId="4226681F" w14:textId="18DDE11A" w:rsidR="00151D66" w:rsidRPr="00151D66" w:rsidRDefault="00151D66" w:rsidP="00151D66">
      <w:pPr>
        <w:pStyle w:val="Standard"/>
        <w:spacing w:after="250"/>
        <w:rPr>
          <w:rFonts w:ascii="Arial" w:hAnsi="Arial" w:cs="Arial"/>
          <w:sz w:val="24"/>
          <w:szCs w:val="24"/>
          <w:lang w:val="ru-RU"/>
        </w:rPr>
      </w:pPr>
    </w:p>
    <w:p w14:paraId="4715E824" w14:textId="77777777" w:rsidR="00AF3E50" w:rsidRPr="00BD0216" w:rsidRDefault="00000000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Сценарий выполнения работы </w:t>
      </w:r>
      <w:r>
        <w:rPr>
          <w:rFonts w:ascii="Arial" w:hAnsi="Arial" w:cs="Arial"/>
          <w:sz w:val="20"/>
          <w:szCs w:val="24"/>
          <w:lang w:val="ru-RU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2E7798C0" w14:textId="2AE63A72" w:rsidR="00AF3E50" w:rsidRPr="00E72D85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1) Изучить литературу по </w:t>
      </w:r>
      <w:r w:rsidR="00E72D85">
        <w:rPr>
          <w:rFonts w:ascii="Arial" w:hAnsi="Arial" w:cs="Arial"/>
          <w:sz w:val="24"/>
          <w:szCs w:val="24"/>
          <w:lang w:val="ru-RU"/>
        </w:rPr>
        <w:t>Машине Тьюринга</w:t>
      </w:r>
    </w:p>
    <w:p w14:paraId="3D2BD844" w14:textId="7F74D974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2) </w:t>
      </w:r>
      <w:r w:rsidR="00E72D85">
        <w:rPr>
          <w:rFonts w:ascii="Arial" w:hAnsi="Arial" w:cs="Arial"/>
          <w:sz w:val="24"/>
          <w:szCs w:val="24"/>
          <w:lang w:val="ru-RU"/>
        </w:rPr>
        <w:t>Понять принцип работы машины Тьюринга</w:t>
      </w:r>
    </w:p>
    <w:p w14:paraId="56146C5D" w14:textId="05230B47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3) Приобрести основные навыки </w:t>
      </w:r>
      <w:r w:rsidR="00271CFE">
        <w:rPr>
          <w:rFonts w:ascii="Arial" w:hAnsi="Arial" w:cs="Arial"/>
          <w:sz w:val="24"/>
          <w:szCs w:val="24"/>
          <w:lang w:val="ru-RU"/>
        </w:rPr>
        <w:t>работы с машиной Тьюринга</w:t>
      </w:r>
    </w:p>
    <w:p w14:paraId="688E0672" w14:textId="7008BB35" w:rsidR="00AF3E50" w:rsidRPr="00BD0216" w:rsidRDefault="00000000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4) Освоить </w:t>
      </w:r>
      <w:r w:rsidR="00271CFE">
        <w:rPr>
          <w:rFonts w:ascii="Arial" w:hAnsi="Arial" w:cs="Arial"/>
          <w:sz w:val="24"/>
          <w:szCs w:val="24"/>
          <w:lang w:val="ru-RU"/>
        </w:rPr>
        <w:t>различные функции машины Тьюринга</w:t>
      </w:r>
    </w:p>
    <w:p w14:paraId="56E4A44C" w14:textId="1CD37233" w:rsidR="00AF3E50" w:rsidRDefault="00000000" w:rsidP="00271CFE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5) </w:t>
      </w:r>
      <w:r w:rsidR="00271CFE">
        <w:rPr>
          <w:rFonts w:ascii="Arial" w:hAnsi="Arial" w:cs="Arial"/>
          <w:sz w:val="24"/>
          <w:szCs w:val="24"/>
          <w:lang w:val="ru-RU"/>
        </w:rPr>
        <w:t>Решить поставленную задачу с помощью машин Тьюринга</w:t>
      </w:r>
    </w:p>
    <w:p w14:paraId="1C7FC9F5" w14:textId="77777777" w:rsidR="00AF3E50" w:rsidRDefault="00000000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7) Оформить отчёт установленной формы</w:t>
      </w:r>
    </w:p>
    <w:p w14:paraId="6D738761" w14:textId="77777777" w:rsidR="00AF3E50" w:rsidRPr="00BD0216" w:rsidRDefault="00000000">
      <w:pPr>
        <w:pStyle w:val="Standard"/>
        <w:spacing w:after="250" w:line="360" w:lineRule="auto"/>
        <w:ind w:left="567"/>
        <w:jc w:val="right"/>
        <w:rPr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Допущен к выполнению работы</w:t>
      </w:r>
      <w:r>
        <w:rPr>
          <w:rFonts w:ascii="Arial" w:hAnsi="Arial" w:cs="Arial"/>
          <w:sz w:val="24"/>
          <w:szCs w:val="24"/>
          <w:lang w:val="ru-RU"/>
        </w:rPr>
        <w:t>. Подпись преподавателя ____________</w:t>
      </w:r>
    </w:p>
    <w:p w14:paraId="041D8A1B" w14:textId="77777777" w:rsidR="006C58D0" w:rsidRPr="006C58D0" w:rsidRDefault="00000000" w:rsidP="006C58D0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Распечатка протокола </w:t>
      </w:r>
      <w:r>
        <w:rPr>
          <w:rFonts w:ascii="Arial" w:hAnsi="Arial" w:cs="Arial"/>
          <w:b/>
          <w:sz w:val="20"/>
          <w:szCs w:val="24"/>
          <w:lang w:val="ru-RU"/>
        </w:rPr>
        <w:t>(</w:t>
      </w:r>
      <w:r>
        <w:rPr>
          <w:rFonts w:ascii="Arial" w:hAnsi="Arial" w:cs="Arial"/>
          <w:sz w:val="20"/>
          <w:szCs w:val="24"/>
          <w:lang w:val="ru-RU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4E5FC19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A9392E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00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&gt;,21</w:t>
      </w:r>
    </w:p>
    <w:p w14:paraId="1A7887B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CFAFD0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!,21</w:t>
      </w:r>
    </w:p>
    <w:p w14:paraId="63C9B9F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21,!,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&lt;,22</w:t>
      </w:r>
    </w:p>
    <w:p w14:paraId="4CEF994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ED76E1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&lt;,01</w:t>
      </w:r>
    </w:p>
    <w:p w14:paraId="49A73E8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016702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,01</w:t>
      </w:r>
    </w:p>
    <w:p w14:paraId="67DA2B7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,01</w:t>
      </w:r>
    </w:p>
    <w:p w14:paraId="37C33CA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&gt;,02</w:t>
      </w:r>
    </w:p>
    <w:p w14:paraId="57FA3E7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63A26E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/,12</w:t>
      </w:r>
    </w:p>
    <w:p w14:paraId="6FF257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02,0,",04</w:t>
      </w:r>
    </w:p>
    <w:p w14:paraId="3F15F04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02,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,03</w:t>
      </w:r>
    </w:p>
    <w:p w14:paraId="47AF99D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6AE13A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,&gt;,11</w:t>
      </w:r>
    </w:p>
    <w:p w14:paraId="4F3547E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A157A3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03,%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,&gt;,03</w:t>
      </w:r>
    </w:p>
    <w:p w14:paraId="34FF248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03,1,&gt;,03</w:t>
      </w:r>
    </w:p>
    <w:p w14:paraId="3B29ACA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03,0,&gt;,03</w:t>
      </w:r>
    </w:p>
    <w:p w14:paraId="48D2744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&gt;,03</w:t>
      </w:r>
    </w:p>
    <w:p w14:paraId="4CC415F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03,!,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1,05</w:t>
      </w:r>
    </w:p>
    <w:p w14:paraId="198CACA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4C96F4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lastRenderedPageBreak/>
        <w:t xml:space="preserve"> 04,",&gt;,04</w:t>
      </w:r>
    </w:p>
    <w:p w14:paraId="7EBE7EA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04,1,&gt;,04</w:t>
      </w:r>
    </w:p>
    <w:p w14:paraId="6D0DF60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04,0,&gt;,04</w:t>
      </w:r>
    </w:p>
    <w:p w14:paraId="4BA371A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&gt;,04</w:t>
      </w:r>
    </w:p>
    <w:p w14:paraId="584D210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04,!,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0,06</w:t>
      </w:r>
    </w:p>
    <w:p w14:paraId="21F8532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E9A913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05,1,&gt;,07</w:t>
      </w:r>
    </w:p>
    <w:p w14:paraId="1AC22F4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69D263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06,0,&gt;,07</w:t>
      </w:r>
    </w:p>
    <w:p w14:paraId="75CEE663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D6953D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07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!,08</w:t>
      </w:r>
    </w:p>
    <w:p w14:paraId="6CC1F3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67A9A55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08,!,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&lt;,08</w:t>
      </w:r>
    </w:p>
    <w:p w14:paraId="7238E6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,08</w:t>
      </w:r>
    </w:p>
    <w:p w14:paraId="0BE14C9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,08</w:t>
      </w:r>
    </w:p>
    <w:p w14:paraId="5D4322B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&lt;,08</w:t>
      </w:r>
    </w:p>
    <w:p w14:paraId="7398216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08,%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,1,09</w:t>
      </w:r>
    </w:p>
    <w:p w14:paraId="2E46FCA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08,",0,10</w:t>
      </w:r>
    </w:p>
    <w:p w14:paraId="7456A8F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B9C1A7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09,1,&gt;,02</w:t>
      </w:r>
    </w:p>
    <w:p w14:paraId="6EAF225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FC438E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10,0,&gt;,02</w:t>
      </w:r>
    </w:p>
    <w:p w14:paraId="35C871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65C67F4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11,1,&gt;,11</w:t>
      </w:r>
    </w:p>
    <w:p w14:paraId="0B0E019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11,0,&gt;,11</w:t>
      </w:r>
    </w:p>
    <w:p w14:paraId="335FD12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11,!,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,38</w:t>
      </w:r>
    </w:p>
    <w:p w14:paraId="7DE8849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C33552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38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&gt;,23</w:t>
      </w:r>
    </w:p>
    <w:p w14:paraId="3856409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FF893A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!,23</w:t>
      </w:r>
    </w:p>
    <w:p w14:paraId="5E4573B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23,!,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&lt;,24</w:t>
      </w:r>
    </w:p>
    <w:p w14:paraId="29750B9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0A4AB77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24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&lt;,32</w:t>
      </w:r>
    </w:p>
    <w:p w14:paraId="6F6C08C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E99598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,&gt;,50</w:t>
      </w:r>
    </w:p>
    <w:p w14:paraId="7C0CD33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&gt;,50</w:t>
      </w:r>
    </w:p>
    <w:p w14:paraId="13105EF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,32</w:t>
      </w:r>
    </w:p>
    <w:p w14:paraId="76171B9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32,1,0,33</w:t>
      </w:r>
    </w:p>
    <w:p w14:paraId="6F8A5A1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9AF872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33,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0,&lt;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,36</w:t>
      </w:r>
    </w:p>
    <w:p w14:paraId="4DE1298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2020C2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36,0,&gt;,39</w:t>
      </w:r>
    </w:p>
    <w:p w14:paraId="33985F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36,1,&gt;,39</w:t>
      </w:r>
    </w:p>
    <w:p w14:paraId="7786223E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36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&gt;,43</w:t>
      </w:r>
    </w:p>
    <w:p w14:paraId="6FDC99A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36,/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,&gt;,43</w:t>
      </w:r>
    </w:p>
    <w:p w14:paraId="7CFED87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7C2DD0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43,0, ,37</w:t>
      </w:r>
    </w:p>
    <w:p w14:paraId="69A6AF0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A96B7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37,0,1,37</w:t>
      </w:r>
    </w:p>
    <w:p w14:paraId="4319F08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37,1,&gt;,37</w:t>
      </w:r>
    </w:p>
    <w:p w14:paraId="552C920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37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&gt;,37</w:t>
      </w:r>
    </w:p>
    <w:p w14:paraId="29EAF87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37,|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,&gt;,37</w:t>
      </w:r>
    </w:p>
    <w:p w14:paraId="364B234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37,!,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|,40</w:t>
      </w:r>
    </w:p>
    <w:p w14:paraId="7B96500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088536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39,0,&gt;,54</w:t>
      </w:r>
    </w:p>
    <w:p w14:paraId="18F4D88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39,1,&gt;,39</w:t>
      </w:r>
    </w:p>
    <w:p w14:paraId="0424B1A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39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&gt;,39</w:t>
      </w:r>
    </w:p>
    <w:p w14:paraId="0EBF328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lastRenderedPageBreak/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39,|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,&gt;,39</w:t>
      </w:r>
    </w:p>
    <w:p w14:paraId="58011724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39,!,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|,40</w:t>
      </w:r>
    </w:p>
    <w:p w14:paraId="3CE1943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50027DF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40,|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,&gt;,41</w:t>
      </w:r>
    </w:p>
    <w:p w14:paraId="620675B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2CDE05C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!,42</w:t>
      </w:r>
    </w:p>
    <w:p w14:paraId="5C90948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19E2AA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&lt;,42</w:t>
      </w:r>
    </w:p>
    <w:p w14:paraId="1BD7F47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,&lt;,42</w:t>
      </w:r>
    </w:p>
    <w:p w14:paraId="46C9FC8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42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&lt;,32</w:t>
      </w:r>
    </w:p>
    <w:p w14:paraId="4DE9A09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42,/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 ,52</w:t>
      </w:r>
    </w:p>
    <w:p w14:paraId="16C2504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378F10C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50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|,50</w:t>
      </w:r>
    </w:p>
    <w:p w14:paraId="0682AF3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50,|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,&gt;,50</w:t>
      </w:r>
    </w:p>
    <w:p w14:paraId="5E8837BA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50,!,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,51</w:t>
      </w:r>
    </w:p>
    <w:p w14:paraId="2ACED29B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5B725DB2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51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&lt;,51</w:t>
      </w:r>
    </w:p>
    <w:p w14:paraId="4D816A41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51,|,!,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42</w:t>
      </w:r>
    </w:p>
    <w:p w14:paraId="78D60B5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467EE12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52,|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,&gt;,52</w:t>
      </w:r>
    </w:p>
    <w:p w14:paraId="0C8F69A9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52,!,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 xml:space="preserve"> ,53</w:t>
      </w:r>
    </w:p>
    <w:p w14:paraId="74D5347C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52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&gt;,52</w:t>
      </w:r>
    </w:p>
    <w:p w14:paraId="324B6CD0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29A3378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53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#,00</w:t>
      </w:r>
    </w:p>
    <w:p w14:paraId="40B53625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02EB0216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54,0,1,54</w:t>
      </w:r>
    </w:p>
    <w:p w14:paraId="0CBBB4E7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54,1,&gt;,39</w:t>
      </w:r>
    </w:p>
    <w:p w14:paraId="0AC40FF9" w14:textId="1817AA29" w:rsidR="006918A9" w:rsidRPr="006918A9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  <w:r w:rsidRPr="00E72D85">
        <w:rPr>
          <w:rFonts w:ascii="Menlo" w:hAnsi="Menlo" w:cs="Menlo"/>
          <w:b/>
          <w:bCs/>
          <w:sz w:val="22"/>
          <w:szCs w:val="22"/>
        </w:rPr>
        <w:t xml:space="preserve"> 54</w:t>
      </w:r>
      <w:proofErr w:type="gramStart"/>
      <w:r w:rsidRPr="00E72D85">
        <w:rPr>
          <w:rFonts w:ascii="Menlo" w:hAnsi="Menlo" w:cs="Menlo"/>
          <w:b/>
          <w:bCs/>
          <w:sz w:val="22"/>
          <w:szCs w:val="22"/>
        </w:rPr>
        <w:t>, ,</w:t>
      </w:r>
      <w:proofErr w:type="gramEnd"/>
      <w:r w:rsidRPr="00E72D85">
        <w:rPr>
          <w:rFonts w:ascii="Menlo" w:hAnsi="Menlo" w:cs="Menlo"/>
          <w:b/>
          <w:bCs/>
          <w:sz w:val="22"/>
          <w:szCs w:val="22"/>
        </w:rPr>
        <w:t>&gt;,39</w:t>
      </w:r>
    </w:p>
    <w:p w14:paraId="1EA578BC" w14:textId="77777777" w:rsidR="00AF3E50" w:rsidRDefault="00AF3E50">
      <w:pPr>
        <w:pStyle w:val="Text"/>
        <w:rPr>
          <w:rFonts w:ascii="Courier New" w:hAnsi="Courier New" w:cs="Courier New"/>
        </w:rPr>
      </w:pPr>
    </w:p>
    <w:p w14:paraId="4D157D64" w14:textId="77777777" w:rsidR="00AF3E50" w:rsidRDefault="00AF3E50">
      <w:pPr>
        <w:pStyle w:val="Standard"/>
        <w:spacing w:after="250"/>
        <w:rPr>
          <w:rFonts w:ascii="Arial" w:hAnsi="Arial" w:cs="Arial"/>
          <w:lang w:val="ru-RU"/>
        </w:rPr>
      </w:pPr>
    </w:p>
    <w:p w14:paraId="4C784EE7" w14:textId="77777777" w:rsidR="00AF3E50" w:rsidRDefault="00000000">
      <w:pPr>
        <w:pStyle w:val="Standarduser"/>
        <w:spacing w:line="276" w:lineRule="auto"/>
        <w:ind w:left="720"/>
      </w:pPr>
      <w:r>
        <w:rPr>
          <w:rFonts w:ascii="Arial" w:hAnsi="Arial" w:cs="Arial"/>
          <w:b/>
          <w:bCs/>
        </w:rPr>
        <w:t>9. Дневник отладки</w:t>
      </w:r>
      <w:r>
        <w:rPr>
          <w:rFonts w:ascii="Arial" w:hAnsi="Arial" w:cs="Arial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0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12"/>
        <w:gridCol w:w="1005"/>
        <w:gridCol w:w="842"/>
        <w:gridCol w:w="2385"/>
        <w:gridCol w:w="2341"/>
        <w:gridCol w:w="1705"/>
      </w:tblGrid>
      <w:tr w:rsidR="00AF3E50" w14:paraId="221E4803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CB23" w14:textId="77777777" w:rsidR="00AF3E50" w:rsidRDefault="00000000">
            <w:pPr>
              <w:pStyle w:val="TableContents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C1AE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DA06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D94A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EE62B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Событие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0C3E1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Действие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исправлению</w:t>
            </w:r>
            <w:proofErr w:type="spellEnd"/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7AC9" w14:textId="77777777" w:rsidR="00AF3E50" w:rsidRDefault="00000000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  <w:proofErr w:type="spellEnd"/>
          </w:p>
        </w:tc>
      </w:tr>
    </w:tbl>
    <w:p w14:paraId="7EBD7081" w14:textId="77777777" w:rsidR="00AF3E50" w:rsidRDefault="00AF3E50">
      <w:pPr>
        <w:pStyle w:val="Standard"/>
        <w:ind w:left="720"/>
        <w:rPr>
          <w:rFonts w:ascii="Liberation Serif" w:hAnsi="Liberation Serif" w:cs="Lohit Devanagari"/>
          <w:vanish/>
          <w:lang w:bidi="hi-IN"/>
        </w:rPr>
      </w:pPr>
    </w:p>
    <w:tbl>
      <w:tblPr>
        <w:tblW w:w="9615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794"/>
        <w:gridCol w:w="1022"/>
        <w:gridCol w:w="854"/>
        <w:gridCol w:w="2371"/>
        <w:gridCol w:w="2341"/>
        <w:gridCol w:w="1691"/>
      </w:tblGrid>
      <w:tr w:rsidR="00AF3E50" w14:paraId="5443E830" w14:textId="77777777">
        <w:trPr>
          <w:trHeight w:val="1675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207C3" w14:textId="77777777" w:rsidR="00AF3E50" w:rsidRDefault="00AF3E50">
            <w:pPr>
              <w:pStyle w:val="TableContents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AA45" w14:textId="77777777" w:rsidR="00AF3E50" w:rsidRDefault="00AF3E50">
            <w:pPr>
              <w:pStyle w:val="TableContents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0D829" w14:textId="77777777" w:rsidR="00AF3E50" w:rsidRDefault="00AF3E50">
            <w:pPr>
              <w:pStyle w:val="TableContents"/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4E20" w14:textId="77777777" w:rsidR="00AF3E50" w:rsidRDefault="00AF3E50">
            <w:pPr>
              <w:pStyle w:val="TableContents"/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EE211" w14:textId="77777777" w:rsidR="00AF3E50" w:rsidRDefault="00AF3E50">
            <w:pPr>
              <w:pStyle w:val="TableContents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61BF" w14:textId="77777777" w:rsidR="00AF3E50" w:rsidRDefault="00AF3E50">
            <w:pPr>
              <w:pStyle w:val="TableContents"/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99F5F" w14:textId="77777777" w:rsidR="00AF3E50" w:rsidRDefault="00AF3E50">
            <w:pPr>
              <w:pStyle w:val="TableContents"/>
            </w:pPr>
          </w:p>
        </w:tc>
      </w:tr>
    </w:tbl>
    <w:p w14:paraId="4C2F49C3" w14:textId="77777777" w:rsidR="00AF3E50" w:rsidRDefault="00AF3E50">
      <w:pPr>
        <w:pStyle w:val="Standard"/>
        <w:spacing w:after="250"/>
        <w:ind w:left="720"/>
        <w:rPr>
          <w:rFonts w:ascii="Arial" w:hAnsi="Arial" w:cs="Arial"/>
          <w:b/>
          <w:bCs/>
          <w:lang w:val="ru-RU"/>
        </w:rPr>
      </w:pPr>
    </w:p>
    <w:p w14:paraId="4D2D8CE4" w14:textId="77777777" w:rsidR="00AF3E50" w:rsidRPr="00BD0216" w:rsidRDefault="00000000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10.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Замечания автора </w:t>
      </w:r>
      <w:r>
        <w:rPr>
          <w:rFonts w:ascii="Arial" w:hAnsi="Arial" w:cs="Arial"/>
          <w:sz w:val="24"/>
          <w:szCs w:val="24"/>
          <w:lang w:val="ru-RU"/>
        </w:rPr>
        <w:t>по существу работы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2D281" w14:textId="77777777" w:rsidR="00AF3E50" w:rsidRDefault="00000000">
      <w:pPr>
        <w:pStyle w:val="Standard"/>
        <w:spacing w:after="250"/>
        <w:ind w:left="720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11. Выводы</w:t>
      </w:r>
    </w:p>
    <w:p w14:paraId="20D28A3D" w14:textId="5D8BBA77" w:rsidR="00AF3E50" w:rsidRPr="00BD0216" w:rsidRDefault="00000000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sz w:val="24"/>
          <w:szCs w:val="24"/>
          <w:u w:val="single"/>
          <w:lang w:val="ru-RU"/>
        </w:rPr>
        <w:t xml:space="preserve">В ходе выполнения данной лабораторной работы 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 xml:space="preserve">были </w:t>
      </w:r>
      <w:r>
        <w:rPr>
          <w:rFonts w:ascii="Arial" w:hAnsi="Arial" w:cs="Arial"/>
          <w:sz w:val="24"/>
          <w:szCs w:val="24"/>
          <w:u w:val="single"/>
          <w:lang w:val="ru-RU"/>
        </w:rPr>
        <w:t>при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>обретены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основные навыки работы 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с машинами Тьюринга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(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копирование входных данных и их преобразование</w:t>
      </w:r>
      <w:r>
        <w:rPr>
          <w:rFonts w:ascii="Arial" w:hAnsi="Arial" w:cs="Arial"/>
          <w:sz w:val="24"/>
          <w:szCs w:val="24"/>
          <w:u w:val="single"/>
          <w:lang w:val="ru-RU"/>
        </w:rPr>
        <w:t>), осво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>ены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 xml:space="preserve"> принципы работы с ней</w:t>
      </w:r>
      <w:r>
        <w:rPr>
          <w:rFonts w:ascii="Arial" w:hAnsi="Arial" w:cs="Arial"/>
          <w:sz w:val="24"/>
          <w:szCs w:val="24"/>
          <w:u w:val="single"/>
          <w:lang w:val="ru-RU"/>
        </w:rPr>
        <w:t>.</w:t>
      </w:r>
      <w:r w:rsidR="006918A9">
        <w:rPr>
          <w:rFonts w:ascii="Arial" w:hAnsi="Arial" w:cs="Arial"/>
          <w:sz w:val="24"/>
          <w:szCs w:val="24"/>
          <w:u w:val="single"/>
          <w:lang w:val="ru-RU"/>
        </w:rPr>
        <w:t xml:space="preserve"> Были изучены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различные </w:t>
      </w:r>
      <w:r w:rsidR="00271CFE">
        <w:rPr>
          <w:rFonts w:ascii="Arial" w:hAnsi="Arial" w:cs="Arial"/>
          <w:sz w:val="24"/>
          <w:szCs w:val="24"/>
          <w:u w:val="single"/>
          <w:lang w:val="ru-RU"/>
        </w:rPr>
        <w:t>методы решения задач с помощью машин Тьюринга</w:t>
      </w:r>
    </w:p>
    <w:p w14:paraId="480E04CD" w14:textId="77777777" w:rsidR="00AF3E50" w:rsidRDefault="00000000">
      <w:pPr>
        <w:pStyle w:val="Standard"/>
        <w:spacing w:after="250"/>
        <w:ind w:left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</w:t>
      </w:r>
    </w:p>
    <w:p w14:paraId="5CDB009E" w14:textId="77777777" w:rsidR="00AF3E50" w:rsidRDefault="00AF3E50">
      <w:pPr>
        <w:pStyle w:val="Standard"/>
        <w:spacing w:after="250"/>
        <w:ind w:left="567"/>
        <w:rPr>
          <w:rFonts w:ascii="Arial" w:hAnsi="Arial" w:cs="Arial"/>
          <w:lang w:val="ru-RU"/>
        </w:rPr>
      </w:pPr>
    </w:p>
    <w:p w14:paraId="58B38690" w14:textId="77777777" w:rsidR="00AF3E50" w:rsidRDefault="00000000">
      <w:pPr>
        <w:pStyle w:val="Standard"/>
        <w:spacing w:after="250" w:line="360" w:lineRule="auto"/>
        <w:ind w:left="567"/>
        <w:jc w:val="right"/>
      </w:pPr>
      <w:r>
        <w:rPr>
          <w:rFonts w:ascii="Arial" w:hAnsi="Arial" w:cs="Arial"/>
          <w:sz w:val="24"/>
          <w:szCs w:val="24"/>
          <w:lang w:val="ru-RU"/>
        </w:rPr>
        <w:t>Подпись студента _____________</w:t>
      </w:r>
    </w:p>
    <w:sectPr w:rsidR="00AF3E50">
      <w:pgSz w:w="11906" w:h="16838"/>
      <w:pgMar w:top="893" w:right="666" w:bottom="1178" w:left="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145C" w14:textId="77777777" w:rsidR="005076DC" w:rsidRDefault="005076DC">
      <w:r>
        <w:separator/>
      </w:r>
    </w:p>
  </w:endnote>
  <w:endnote w:type="continuationSeparator" w:id="0">
    <w:p w14:paraId="7B9EB8B6" w14:textId="77777777" w:rsidR="005076DC" w:rsidRDefault="0050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EE49" w14:textId="77777777" w:rsidR="005076DC" w:rsidRDefault="005076DC">
      <w:r>
        <w:rPr>
          <w:color w:val="000000"/>
        </w:rPr>
        <w:separator/>
      </w:r>
    </w:p>
  </w:footnote>
  <w:footnote w:type="continuationSeparator" w:id="0">
    <w:p w14:paraId="6057DE15" w14:textId="77777777" w:rsidR="005076DC" w:rsidRDefault="00507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7BF"/>
    <w:multiLevelType w:val="multilevel"/>
    <w:tmpl w:val="C136D324"/>
    <w:styleLink w:val="WW8Num3"/>
    <w:lvl w:ilvl="0">
      <w:start w:val="4"/>
      <w:numFmt w:val="decimal"/>
      <w:lvlText w:val="%1.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6F87C23"/>
    <w:multiLevelType w:val="multilevel"/>
    <w:tmpl w:val="21DE94B8"/>
    <w:styleLink w:val="WW8Num2"/>
    <w:lvl w:ilvl="0">
      <w:start w:val="10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1784ED3"/>
    <w:multiLevelType w:val="multilevel"/>
    <w:tmpl w:val="A232CF50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7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3" w15:restartNumberingAfterBreak="0">
    <w:nsid w:val="73513276"/>
    <w:multiLevelType w:val="multilevel"/>
    <w:tmpl w:val="1F5ECCC2"/>
    <w:styleLink w:val="WW8Num1"/>
    <w:lvl w:ilvl="0">
      <w:start w:val="7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 w16cid:durableId="2066248202">
    <w:abstractNumId w:val="3"/>
  </w:num>
  <w:num w:numId="2" w16cid:durableId="1111631917">
    <w:abstractNumId w:val="1"/>
  </w:num>
  <w:num w:numId="3" w16cid:durableId="212279390">
    <w:abstractNumId w:val="0"/>
  </w:num>
  <w:num w:numId="4" w16cid:durableId="1917280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E"/>
    <w:rsid w:val="0012322E"/>
    <w:rsid w:val="00151D66"/>
    <w:rsid w:val="00271CFE"/>
    <w:rsid w:val="00473AA1"/>
    <w:rsid w:val="005076DC"/>
    <w:rsid w:val="0051743A"/>
    <w:rsid w:val="00615919"/>
    <w:rsid w:val="00664974"/>
    <w:rsid w:val="006918A9"/>
    <w:rsid w:val="006C58D0"/>
    <w:rsid w:val="00887830"/>
    <w:rsid w:val="00993EF5"/>
    <w:rsid w:val="009B3003"/>
    <w:rsid w:val="009C0C06"/>
    <w:rsid w:val="00AF3E50"/>
    <w:rsid w:val="00B93CF9"/>
    <w:rsid w:val="00BD0216"/>
    <w:rsid w:val="00BF2E9E"/>
    <w:rsid w:val="00BF6496"/>
    <w:rsid w:val="00DD330D"/>
    <w:rsid w:val="00E71E56"/>
    <w:rsid w:val="00E72B04"/>
    <w:rsid w:val="00E72D85"/>
    <w:rsid w:val="00E8511A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ADCA"/>
  <w15:docId w15:val="{A380B64A-2568-6E4F-901F-0EEE584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color w:val="000000"/>
      <w:kern w:val="3"/>
      <w:sz w:val="22"/>
      <w:szCs w:val="22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suppressAutoHyphens/>
      <w:autoSpaceDN w:val="0"/>
    </w:pPr>
    <w:rPr>
      <w:rFonts w:eastAsia="Noto Sans CJK SC Regular"/>
      <w:kern w:val="3"/>
      <w:sz w:val="24"/>
      <w:szCs w:val="24"/>
      <w:lang w:eastAsia="zh-CN" w:bidi="hi-IN"/>
    </w:rPr>
  </w:style>
  <w:style w:type="paragraph" w:customStyle="1" w:styleId="Text">
    <w:name w:val="Text"/>
    <w:basedOn w:val="a"/>
    <w:pPr>
      <w:widowControl/>
      <w:suppressAutoHyphens w:val="0"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3z0">
    <w:name w:val="WW8Num3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5">
    <w:name w:val="Текст Знак"/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Downloads/First%20Laboratory%20work%20(unix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First Laboratory work (unix).dotx</Template>
  <TotalTime>2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dcterms:created xsi:type="dcterms:W3CDTF">2022-09-29T20:59:00Z</dcterms:created>
  <dcterms:modified xsi:type="dcterms:W3CDTF">2022-09-30T11:41:00Z</dcterms:modified>
</cp:coreProperties>
</file>